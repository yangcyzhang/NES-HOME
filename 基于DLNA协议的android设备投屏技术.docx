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BB48D8" w:rsidRDefault="007F6E60" w:rsidP="007F6E60">
      <w:pPr>
        <w:pStyle w:val="a3"/>
        <w:jc w:val="center"/>
        <w:rPr>
          <w:rFonts w:hint="eastAsia"/>
          <w:b/>
          <w:sz w:val="52"/>
          <w:szCs w:val="52"/>
          <w:lang w:eastAsia="zh-CN"/>
        </w:rPr>
      </w:pPr>
      <w:r w:rsidRPr="00BB48D8">
        <w:rPr>
          <w:rFonts w:hint="eastAsia"/>
          <w:b/>
          <w:sz w:val="52"/>
          <w:szCs w:val="52"/>
          <w:lang w:eastAsia="zh-CN"/>
        </w:rPr>
        <w:t>基于</w:t>
      </w:r>
      <w:r w:rsidRPr="00BB48D8">
        <w:rPr>
          <w:b/>
          <w:sz w:val="52"/>
          <w:szCs w:val="52"/>
          <w:lang w:eastAsia="zh-CN"/>
        </w:rPr>
        <w:t>DLNA</w:t>
      </w:r>
      <w:r w:rsidRPr="00BB48D8">
        <w:rPr>
          <w:b/>
          <w:sz w:val="52"/>
          <w:szCs w:val="52"/>
          <w:lang w:eastAsia="zh-CN"/>
        </w:rPr>
        <w:t>协议的</w:t>
      </w:r>
      <w:r w:rsidRPr="00BB48D8">
        <w:rPr>
          <w:b/>
          <w:sz w:val="52"/>
          <w:szCs w:val="52"/>
          <w:lang w:eastAsia="zh-CN"/>
        </w:rPr>
        <w:t>android</w:t>
      </w:r>
      <w:r w:rsidRPr="00BB48D8">
        <w:rPr>
          <w:b/>
          <w:sz w:val="52"/>
          <w:szCs w:val="52"/>
          <w:lang w:eastAsia="zh-CN"/>
        </w:rPr>
        <w:t>设备投屏技术</w:t>
      </w:r>
    </w:p>
    <w:p w:rsidR="00771F16" w:rsidRDefault="00BB48D8">
      <w:pPr>
        <w:pStyle w:val="1"/>
      </w:pPr>
      <w:r>
        <w:t>什么是</w:t>
      </w:r>
      <w:r>
        <w:t>DLNA</w:t>
      </w:r>
    </w:p>
    <w:p w:rsidR="00BB48D8" w:rsidRPr="00BB48D8" w:rsidRDefault="00BB48D8" w:rsidP="00BB48D8">
      <w:pPr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BB48D8">
        <w:rPr>
          <w:rFonts w:ascii="微软雅黑" w:eastAsia="微软雅黑" w:hAnsi="微软雅黑" w:cs="宋体"/>
          <w:sz w:val="24"/>
          <w:szCs w:val="24"/>
          <w:lang w:eastAsia="zh-CN"/>
        </w:rPr>
        <w:t>DLNA(Digital Living Network Alliance) 由索尼、英特尔、微软等发起成立、旨在解决个人PC，消费电器，移动设备在内的无线网络和有线网络的互联互通。</w:t>
      </w:r>
      <w:r w:rsidRPr="00BB48D8">
        <w:rPr>
          <w:rFonts w:ascii="微软雅黑" w:eastAsia="微软雅黑" w:hAnsi="微软雅黑" w:cs="宋体"/>
          <w:sz w:val="24"/>
          <w:szCs w:val="24"/>
          <w:lang w:eastAsia="zh-CN"/>
        </w:rPr>
        <w:br/>
        <w:t>DLNA 2003年诞生是为了能够把当时相互独立的电视机及其相关设备（功放、音响、DVD/蓝光播放机）、PC及其相关设备（数码相机、音乐播放器）和移动电话在家庭中有机地整合起来，使得多媒体内容能够在各个设备上便捷地播放</w:t>
      </w:r>
    </w:p>
    <w:p w:rsidR="00BB48D8" w:rsidRDefault="00BB48D8" w:rsidP="00BB48D8">
      <w:pPr>
        <w:pStyle w:val="1"/>
        <w:rPr>
          <w:rFonts w:eastAsia="MS Gothic" w:hint="eastAsia"/>
          <w:lang w:eastAsia="zh-CN"/>
        </w:rPr>
      </w:pPr>
      <w:r>
        <w:rPr>
          <w:rFonts w:hint="eastAsia"/>
          <w:lang w:eastAsia="zh-CN"/>
        </w:rPr>
        <w:t>UP</w:t>
      </w:r>
      <w:r w:rsidR="000112AD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P</w:t>
      </w:r>
      <w:r>
        <w:t>组件</w:t>
      </w:r>
      <w:r w:rsidR="00683BA6">
        <w:rPr>
          <w:rFonts w:hint="eastAsia"/>
          <w:lang w:eastAsia="zh-CN"/>
        </w:rPr>
        <w:t xml:space="preserve"> </w:t>
      </w:r>
      <w:r w:rsidR="00683BA6">
        <w:rPr>
          <w:lang w:eastAsia="zh-CN"/>
        </w:rPr>
        <w:t xml:space="preserve">               </w:t>
      </w:r>
    </w:p>
    <w:p w:rsidR="002407CC" w:rsidRDefault="002407CC" w:rsidP="002407CC">
      <w:pPr>
        <w:rPr>
          <w:rFonts w:eastAsia="MS Gothic"/>
        </w:rPr>
      </w:pPr>
      <w:r>
        <w:rPr>
          <w:rFonts w:eastAsia="MS Gothic" w:hint="eastAsia"/>
          <w:noProof/>
          <w:lang w:eastAsia="zh-CN"/>
        </w:rPr>
        <w:drawing>
          <wp:inline distT="0" distB="0" distL="0" distR="0">
            <wp:extent cx="4820323" cy="463932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155468922815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C" w:rsidRDefault="00C87D40" w:rsidP="002407CC">
      <w:pPr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C87D40">
        <w:rPr>
          <w:rFonts w:ascii="微软雅黑" w:eastAsia="微软雅黑" w:hAnsi="微软雅黑" w:cs="宋体"/>
          <w:sz w:val="24"/>
          <w:szCs w:val="24"/>
          <w:lang w:eastAsia="zh-CN"/>
        </w:rPr>
        <w:t>DLNA 标准包括多项协议及标准，其中最重要的部分是 UPnP 协议</w:t>
      </w:r>
    </w:p>
    <w:p w:rsidR="00C87D40" w:rsidRPr="00C87D40" w:rsidRDefault="00C87D40" w:rsidP="00C87D40">
      <w:pPr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C87D40">
        <w:rPr>
          <w:rFonts w:asciiTheme="majorHAnsi" w:eastAsiaTheme="majorEastAsia" w:hAnsiTheme="majorHAnsi" w:cstheme="majorBidi"/>
          <w:b/>
          <w:bCs/>
          <w:sz w:val="40"/>
          <w:szCs w:val="40"/>
          <w:lang w:eastAsia="zh-CN"/>
        </w:rPr>
        <w:lastRenderedPageBreak/>
        <w:t>UPnP</w:t>
      </w:r>
      <w:r w:rsidRPr="00C87D40">
        <w:rPr>
          <w:rFonts w:asciiTheme="majorHAnsi" w:eastAsiaTheme="majorEastAsia" w:hAnsiTheme="majorHAnsi" w:cstheme="majorBidi"/>
          <w:b/>
          <w:bCs/>
          <w:sz w:val="40"/>
          <w:szCs w:val="40"/>
          <w:lang w:eastAsia="zh-CN"/>
        </w:rPr>
        <w:t>协议栈：</w:t>
      </w:r>
      <w:r w:rsidRPr="00C87D40">
        <w:rPr>
          <w:rFonts w:ascii="微软雅黑" w:eastAsia="微软雅黑" w:hAnsi="微软雅黑" w:cs="宋体"/>
          <w:sz w:val="24"/>
          <w:szCs w:val="24"/>
          <w:lang w:eastAsia="zh-CN"/>
        </w:rPr>
        <w:br/>
        <w:t>UPnP是由“通用即插即用论坛”（UPnP Forum）推广的一套网络协议，它的目标是实现设备间网络互联。</w:t>
      </w:r>
    </w:p>
    <w:p w:rsidR="00C87D40" w:rsidRPr="00C87D40" w:rsidRDefault="00C87D40" w:rsidP="00C87D40">
      <w:pPr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C87D40">
        <w:rPr>
          <w:rFonts w:ascii="微软雅黑" w:eastAsia="微软雅黑" w:hAnsi="微软雅黑" w:cs="宋体"/>
          <w:sz w:val="24"/>
          <w:szCs w:val="24"/>
          <w:lang w:eastAsia="zh-CN"/>
        </w:rPr>
        <w:t>UPnP协议定义了设备之间，设备和控制点，控制点之间通信的协议</w:t>
      </w:r>
      <w:r w:rsidR="00B758B0">
        <w:rPr>
          <w:rFonts w:ascii="微软雅黑" w:eastAsia="微软雅黑" w:hAnsi="微软雅黑" w:cs="宋体" w:hint="eastAsia"/>
          <w:sz w:val="24"/>
          <w:szCs w:val="24"/>
          <w:lang w:eastAsia="zh-CN"/>
        </w:rPr>
        <w:t>。</w:t>
      </w:r>
    </w:p>
    <w:p w:rsidR="00C87D40" w:rsidRDefault="00C87D40" w:rsidP="00C87D40">
      <w:pPr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C87D40">
        <w:rPr>
          <w:rFonts w:ascii="微软雅黑" w:eastAsia="微软雅黑" w:hAnsi="微软雅黑" w:cs="宋体"/>
          <w:sz w:val="24"/>
          <w:szCs w:val="24"/>
          <w:lang w:eastAsia="zh-CN"/>
        </w:rPr>
        <w:t>完整的UPnP协议栈由</w:t>
      </w:r>
      <w:r w:rsidRPr="00C87D40">
        <w:rPr>
          <w:rFonts w:ascii="微软雅黑" w:eastAsia="微软雅黑" w:hAnsi="微软雅黑" w:cs="宋体"/>
          <w:sz w:val="24"/>
          <w:szCs w:val="24"/>
          <w:highlight w:val="yellow"/>
          <w:u w:val="single"/>
          <w:lang w:eastAsia="zh-CN"/>
        </w:rPr>
        <w:t>设备寻址、设备发现、设备描述、设备控制、事件通知以及基</w:t>
      </w:r>
      <w:bookmarkStart w:id="0" w:name="_GoBack"/>
      <w:r w:rsidRPr="00C87D40">
        <w:rPr>
          <w:rFonts w:ascii="微软雅黑" w:eastAsia="微软雅黑" w:hAnsi="微软雅黑" w:cs="宋体"/>
          <w:sz w:val="24"/>
          <w:szCs w:val="24"/>
          <w:highlight w:val="yellow"/>
          <w:u w:val="single"/>
          <w:lang w:eastAsia="zh-CN"/>
        </w:rPr>
        <w:t>于Html的描述</w:t>
      </w:r>
      <w:r w:rsidRPr="00C87D40">
        <w:rPr>
          <w:rFonts w:ascii="微软雅黑" w:eastAsia="微软雅黑" w:hAnsi="微软雅黑" w:cs="宋体"/>
          <w:sz w:val="24"/>
          <w:szCs w:val="24"/>
          <w:lang w:eastAsia="zh-CN"/>
        </w:rPr>
        <w:t>等几部分构成</w:t>
      </w:r>
      <w:r w:rsidR="00B758B0">
        <w:rPr>
          <w:rFonts w:ascii="微软雅黑" w:eastAsia="微软雅黑" w:hAnsi="微软雅黑" w:cs="宋体" w:hint="eastAsia"/>
          <w:sz w:val="24"/>
          <w:szCs w:val="24"/>
          <w:lang w:eastAsia="zh-CN"/>
        </w:rPr>
        <w:t>。</w:t>
      </w:r>
    </w:p>
    <w:bookmarkEnd w:id="0"/>
    <w:p w:rsidR="000A5B26" w:rsidRDefault="000A5B26" w:rsidP="00C87D40">
      <w:pPr>
        <w:rPr>
          <w:rFonts w:ascii="微软雅黑" w:eastAsia="微软雅黑" w:hAnsi="微软雅黑" w:cs="宋体"/>
          <w:sz w:val="24"/>
          <w:szCs w:val="24"/>
          <w:lang w:eastAsia="zh-CN"/>
        </w:rPr>
      </w:pPr>
      <w:r>
        <w:rPr>
          <w:rFonts w:ascii="微软雅黑" w:eastAsia="微软雅黑" w:hAnsi="微软雅黑" w:cs="宋体" w:hint="eastAsia"/>
          <w:noProof/>
          <w:sz w:val="24"/>
          <w:szCs w:val="24"/>
          <w:lang w:eastAsia="zh-CN"/>
        </w:rPr>
        <w:drawing>
          <wp:inline distT="0" distB="0" distL="0" distR="0">
            <wp:extent cx="5623061" cy="2066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671" cy="20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A6" w:rsidRPr="002407CC" w:rsidRDefault="00683BA6" w:rsidP="00683BA6">
      <w:pPr>
        <w:spacing w:before="100" w:beforeAutospacing="1" w:after="100" w:afterAutospacing="1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2407CC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2407CC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2407CC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设备发现</w:t>
      </w:r>
      <w:r w:rsidRPr="002407CC">
        <w:rPr>
          <w:rFonts w:ascii="宋体" w:eastAsia="宋体" w:hAnsi="宋体" w:cs="宋体"/>
          <w:sz w:val="24"/>
          <w:szCs w:val="24"/>
          <w:lang w:eastAsia="zh-CN"/>
        </w:rPr>
        <w:t>：</w:t>
      </w:r>
      <w:r w:rsidRPr="002407CC">
        <w:rPr>
          <w:rFonts w:ascii="宋体" w:eastAsia="宋体" w:hAnsi="宋体" w:cs="宋体"/>
          <w:sz w:val="24"/>
          <w:szCs w:val="24"/>
          <w:lang w:eastAsia="zh-CN"/>
        </w:rPr>
        <w:br/>
      </w:r>
      <w:r w:rsidRPr="002407CC">
        <w:rPr>
          <w:rFonts w:ascii="微软雅黑" w:eastAsia="微软雅黑" w:hAnsi="微软雅黑" w:cs="宋体"/>
          <w:sz w:val="24"/>
          <w:szCs w:val="24"/>
          <w:lang w:eastAsia="zh-CN"/>
        </w:rPr>
        <w:t>android设备投屏，首先android设备就要找到所有支持投屏的设备，找到设备的过程就是设备发现。</w:t>
      </w:r>
    </w:p>
    <w:p w:rsidR="00683BA6" w:rsidRPr="002407CC" w:rsidRDefault="00683BA6" w:rsidP="00683BA6">
      <w:pPr>
        <w:spacing w:before="100" w:beforeAutospacing="1" w:after="100" w:afterAutospacing="1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2407CC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2407CC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2407CC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设备控制</w:t>
      </w:r>
      <w:r w:rsidRPr="002407CC">
        <w:rPr>
          <w:rFonts w:ascii="微软雅黑" w:eastAsia="微软雅黑" w:hAnsi="微软雅黑" w:cs="宋体"/>
          <w:sz w:val="24"/>
          <w:szCs w:val="24"/>
          <w:lang w:eastAsia="zh-CN"/>
        </w:rPr>
        <w:t>：</w:t>
      </w:r>
      <w:r w:rsidRPr="002407CC">
        <w:rPr>
          <w:rFonts w:ascii="微软雅黑" w:eastAsia="微软雅黑" w:hAnsi="微软雅黑" w:cs="宋体"/>
          <w:sz w:val="24"/>
          <w:szCs w:val="24"/>
          <w:lang w:eastAsia="zh-CN"/>
        </w:rPr>
        <w:br/>
        <w:t>例如：android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>设备将视频播放投屏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 xml:space="preserve"> 到显示器</w:t>
      </w:r>
      <w:r w:rsidRPr="002407CC">
        <w:rPr>
          <w:rFonts w:ascii="微软雅黑" w:eastAsia="微软雅黑" w:hAnsi="微软雅黑" w:cs="宋体"/>
          <w:sz w:val="24"/>
          <w:szCs w:val="24"/>
          <w:lang w:eastAsia="zh-CN"/>
        </w:rPr>
        <w:t>上，设备需要对显示器上的视频进行 播放、暂停、进度拖拽等操作，这些操作就是设备控制。</w:t>
      </w:r>
    </w:p>
    <w:p w:rsidR="00683BA6" w:rsidRPr="002407CC" w:rsidRDefault="00683BA6" w:rsidP="00683BA6">
      <w:pPr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 w:rsidRPr="002407CC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2407CC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2407CC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设备事件</w:t>
      </w:r>
      <w:r w:rsidRPr="002407CC">
        <w:rPr>
          <w:rFonts w:ascii="微软雅黑" w:eastAsia="微软雅黑" w:hAnsi="微软雅黑" w:cs="宋体"/>
          <w:sz w:val="24"/>
          <w:szCs w:val="24"/>
          <w:lang w:eastAsia="zh-CN"/>
        </w:rPr>
        <w:t>：</w:t>
      </w:r>
      <w:r w:rsidRPr="002407CC">
        <w:rPr>
          <w:rFonts w:ascii="微软雅黑" w:eastAsia="微软雅黑" w:hAnsi="微软雅黑" w:cs="宋体"/>
          <w:sz w:val="24"/>
          <w:szCs w:val="24"/>
          <w:lang w:eastAsia="zh-CN"/>
        </w:rPr>
        <w:br/>
        <w:t>例如：android 设备需要随时知道 支持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 xml:space="preserve"> </w:t>
      </w:r>
      <w:r w:rsidRPr="002407CC">
        <w:rPr>
          <w:rFonts w:ascii="微软雅黑" w:eastAsia="微软雅黑" w:hAnsi="微软雅黑" w:cs="宋体"/>
          <w:sz w:val="24"/>
          <w:szCs w:val="24"/>
          <w:lang w:eastAsia="zh-CN"/>
        </w:rPr>
        <w:t>投屏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 xml:space="preserve"> </w:t>
      </w:r>
      <w:r w:rsidRPr="002407CC">
        <w:rPr>
          <w:rFonts w:ascii="微软雅黑" w:eastAsia="微软雅黑" w:hAnsi="微软雅黑" w:cs="宋体"/>
          <w:sz w:val="24"/>
          <w:szCs w:val="24"/>
          <w:lang w:eastAsia="zh-CN"/>
        </w:rPr>
        <w:t>设备在局域网中的出现，当出现一个新的设备 android 设备就通知到，要实现这点 android 设备就要订阅这个事件，就是设备事件。</w:t>
      </w:r>
    </w:p>
    <w:p w:rsidR="00683BA6" w:rsidRPr="00683BA6" w:rsidRDefault="00683BA6" w:rsidP="00C87D40">
      <w:pPr>
        <w:rPr>
          <w:rFonts w:ascii="微软雅黑" w:eastAsia="微软雅黑" w:hAnsi="微软雅黑" w:cs="宋体" w:hint="eastAsia"/>
          <w:sz w:val="24"/>
          <w:szCs w:val="24"/>
          <w:lang w:eastAsia="zh-CN"/>
        </w:rPr>
      </w:pPr>
    </w:p>
    <w:p w:rsidR="00B758B0" w:rsidRDefault="006C2439" w:rsidP="000A5B26">
      <w:pPr>
        <w:jc w:val="center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C2439">
        <w:rPr>
          <w:rFonts w:ascii="微软雅黑" w:eastAsia="微软雅黑" w:hAnsi="微软雅黑" w:cs="宋体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732145" cy="4782826"/>
            <wp:effectExtent l="0" t="0" r="1905" b="0"/>
            <wp:docPr id="11" name="图片 11" descr="C:\Users\zhangy\AppData\Local\Temp\WeChat Files\df3ad383920fa639d1ab253de7abc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y\AppData\Local\Temp\WeChat Files\df3ad383920fa639d1ab253de7abc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26" w:rsidRPr="000A5B26" w:rsidRDefault="000A5B26" w:rsidP="000A5B26">
      <w:pPr>
        <w:pStyle w:val="afa"/>
        <w:numPr>
          <w:ilvl w:val="0"/>
          <w:numId w:val="28"/>
        </w:numPr>
        <w:ind w:firstLineChars="0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t xml:space="preserve">设备发现 </w:t>
      </w:r>
      <w:r w:rsidRPr="000A5B26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SSDP</w:t>
      </w: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t xml:space="preserve"> 协议</w:t>
      </w: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br/>
        <w:t>简单服务发现协议（Simple Service Discovery Protocol：SSDP）</w:t>
      </w:r>
    </w:p>
    <w:p w:rsidR="000A5B26" w:rsidRPr="000A5B26" w:rsidRDefault="000A5B26" w:rsidP="000A5B26">
      <w:pPr>
        <w:pStyle w:val="afa"/>
        <w:numPr>
          <w:ilvl w:val="0"/>
          <w:numId w:val="28"/>
        </w:numPr>
        <w:ind w:firstLineChars="0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t xml:space="preserve">控制设备 </w:t>
      </w:r>
      <w:r w:rsidRPr="000A5B26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SOAP</w:t>
      </w: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t xml:space="preserve"> 协议</w:t>
      </w: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br/>
        <w:t>简单对象访问协议（Simple Object Access Protocol：SOAP）</w:t>
      </w:r>
    </w:p>
    <w:p w:rsidR="000A5B26" w:rsidRDefault="000A5B26" w:rsidP="000A5B26">
      <w:pPr>
        <w:pStyle w:val="afa"/>
        <w:numPr>
          <w:ilvl w:val="0"/>
          <w:numId w:val="28"/>
        </w:numPr>
        <w:ind w:firstLineChars="0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t xml:space="preserve">设备事件 </w:t>
      </w:r>
      <w:r w:rsidRPr="000A5B26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GENA</w:t>
      </w: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t xml:space="preserve"> 协议</w:t>
      </w: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br/>
        <w:t>通用事件通知架构（Generic Event Notification Architecture：GENA）</w:t>
      </w:r>
    </w:p>
    <w:p w:rsidR="000A5B26" w:rsidRDefault="000A5B26" w:rsidP="000A5B26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Cling</w:t>
      </w:r>
      <w:r w:rsidR="00724B8E">
        <w:rPr>
          <w:rFonts w:hint="eastAsia"/>
          <w:lang w:eastAsia="zh-CN"/>
        </w:rPr>
        <w:t>开源</w:t>
      </w:r>
      <w:r>
        <w:rPr>
          <w:rFonts w:hint="eastAsia"/>
          <w:lang w:eastAsia="zh-CN"/>
        </w:rPr>
        <w:t>库</w:t>
      </w:r>
    </w:p>
    <w:p w:rsidR="000A5B26" w:rsidRDefault="000A5B26" w:rsidP="000A5B26">
      <w:pPr>
        <w:pStyle w:val="2"/>
        <w:rPr>
          <w:lang w:eastAsia="zh-CN"/>
        </w:rPr>
      </w:pPr>
      <w:hyperlink r:id="rId11" w:history="1">
        <w:r w:rsidRPr="00DC5903">
          <w:rPr>
            <w:rStyle w:val="af5"/>
            <w:lang w:eastAsia="zh-CN"/>
          </w:rPr>
          <w:t>https://github.com/4thline/cling</w:t>
        </w:r>
      </w:hyperlink>
    </w:p>
    <w:p w:rsidR="000A5B26" w:rsidRPr="000A5B26" w:rsidRDefault="000A5B26" w:rsidP="000A5B2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6438900" cy="3541502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54694165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938" cy="35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26" w:rsidRPr="000A5B26" w:rsidRDefault="000A5B26" w:rsidP="000A5B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t>core:发现设备部分</w:t>
      </w:r>
    </w:p>
    <w:p w:rsidR="00724B8E" w:rsidRDefault="000A5B26" w:rsidP="00724B8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0A5B26">
        <w:rPr>
          <w:rFonts w:ascii="微软雅黑" w:eastAsia="微软雅黑" w:hAnsi="微软雅黑" w:cs="宋体"/>
          <w:sz w:val="24"/>
          <w:szCs w:val="24"/>
          <w:lang w:eastAsia="zh-CN"/>
        </w:rPr>
        <w:t>support:控制设备部分</w:t>
      </w:r>
    </w:p>
    <w:p w:rsidR="00724B8E" w:rsidRDefault="00724B8E" w:rsidP="00724B8E">
      <w:pPr>
        <w:pStyle w:val="2"/>
        <w:rPr>
          <w:rFonts w:eastAsia="MS Gothic"/>
        </w:rPr>
      </w:pPr>
      <w:r>
        <w:t>发现设备功能实现</w:t>
      </w:r>
    </w:p>
    <w:p w:rsidR="00724B8E" w:rsidRPr="00724B8E" w:rsidRDefault="00724B8E" w:rsidP="00724B8E">
      <w:pPr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>
        <w:rPr>
          <w:rFonts w:ascii="微软雅黑" w:eastAsia="微软雅黑" w:hAnsi="微软雅黑" w:cs="宋体"/>
          <w:sz w:val="24"/>
          <w:szCs w:val="24"/>
          <w:lang w:eastAsia="zh-CN"/>
        </w:rPr>
        <w:t>首先在</w:t>
      </w:r>
      <w:r w:rsidRPr="00724B8E">
        <w:rPr>
          <w:rFonts w:ascii="微软雅黑" w:eastAsia="微软雅黑" w:hAnsi="微软雅黑" w:cs="宋体"/>
          <w:sz w:val="24"/>
          <w:szCs w:val="24"/>
          <w:lang w:eastAsia="zh-CN"/>
        </w:rPr>
        <w:t>manifest 里加上以下权限（网络相关权限）：</w:t>
      </w:r>
    </w:p>
    <w:p w:rsidR="00724B8E" w:rsidRPr="00724B8E" w:rsidRDefault="00724B8E" w:rsidP="00724B8E">
      <w:pPr>
        <w:rPr>
          <w:rFonts w:eastAsia="MS Gothic" w:hint="eastAsia"/>
        </w:rPr>
      </w:pPr>
      <w:r>
        <w:rPr>
          <w:rFonts w:eastAsia="MS Gothic" w:hint="eastAsia"/>
          <w:noProof/>
          <w:lang w:eastAsia="zh-CN"/>
        </w:rPr>
        <w:drawing>
          <wp:inline distT="0" distB="0" distL="0" distR="0">
            <wp:extent cx="6047676" cy="87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54694515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335" cy="8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26" w:rsidRDefault="00724B8E" w:rsidP="00724B8E">
      <w:pPr>
        <w:rPr>
          <w:rFonts w:ascii="微软雅黑" w:eastAsia="微软雅黑" w:hAnsi="微软雅黑" w:cs="宋体"/>
          <w:sz w:val="24"/>
          <w:szCs w:val="24"/>
          <w:lang w:eastAsia="zh-CN"/>
        </w:rPr>
      </w:pPr>
      <w:r>
        <w:rPr>
          <w:rFonts w:ascii="微软雅黑" w:eastAsia="微软雅黑" w:hAnsi="微软雅黑" w:cs="宋体"/>
          <w:sz w:val="24"/>
          <w:szCs w:val="24"/>
          <w:lang w:eastAsia="zh-CN"/>
        </w:rPr>
        <w:t>然后</w:t>
      </w:r>
      <w:r w:rsidRPr="00724B8E">
        <w:rPr>
          <w:rFonts w:ascii="微软雅黑" w:eastAsia="微软雅黑" w:hAnsi="微软雅黑" w:cs="宋体"/>
          <w:sz w:val="24"/>
          <w:szCs w:val="24"/>
          <w:lang w:eastAsia="zh-CN"/>
        </w:rPr>
        <w:t>在 manifest 里面定义这个AndroidUpnpServiceImpl</w:t>
      </w:r>
      <w:r w:rsidR="000B4FFC">
        <w:rPr>
          <w:rFonts w:ascii="微软雅黑" w:eastAsia="微软雅黑" w:hAnsi="微软雅黑" w:cs="宋体" w:hint="eastAsia"/>
          <w:sz w:val="24"/>
          <w:szCs w:val="24"/>
          <w:lang w:eastAsia="zh-CN"/>
        </w:rPr>
        <w:t>，</w:t>
      </w:r>
      <w:r w:rsidR="000B4FFC">
        <w:rPr>
          <w:rFonts w:ascii="微软雅黑" w:eastAsia="微软雅黑" w:hAnsi="微软雅黑" w:cs="宋体"/>
          <w:sz w:val="24"/>
          <w:szCs w:val="24"/>
          <w:lang w:eastAsia="zh-CN"/>
        </w:rPr>
        <w:t>它有</w:t>
      </w:r>
      <w:r w:rsidR="000B4FFC">
        <w:rPr>
          <w:rFonts w:ascii="微软雅黑" w:eastAsia="微软雅黑" w:hAnsi="微软雅黑" w:cs="宋体" w:hint="eastAsia"/>
          <w:sz w:val="24"/>
          <w:szCs w:val="24"/>
          <w:lang w:eastAsia="zh-CN"/>
        </w:rPr>
        <w:t>以下</w:t>
      </w:r>
      <w:r w:rsidR="000B4FFC">
        <w:rPr>
          <w:rFonts w:ascii="微软雅黑" w:eastAsia="微软雅黑" w:hAnsi="微软雅黑" w:cs="宋体"/>
          <w:sz w:val="24"/>
          <w:szCs w:val="24"/>
          <w:lang w:eastAsia="zh-CN"/>
        </w:rPr>
        <w:t>方法</w:t>
      </w:r>
      <w:r w:rsidR="000B4FFC">
        <w:rPr>
          <w:rFonts w:ascii="微软雅黑" w:eastAsia="微软雅黑" w:hAnsi="微软雅黑" w:cs="宋体" w:hint="eastAsia"/>
          <w:sz w:val="24"/>
          <w:szCs w:val="24"/>
          <w:lang w:eastAsia="zh-CN"/>
        </w:rPr>
        <w:t>：</w:t>
      </w:r>
    </w:p>
    <w:p w:rsidR="000B4FFC" w:rsidRDefault="000B4FFC" w:rsidP="00724B8E">
      <w:pPr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0B4FFC">
        <w:rPr>
          <w:rFonts w:ascii="微软雅黑" w:eastAsia="微软雅黑" w:hAnsi="微软雅黑" w:cs="宋体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229225" cy="2324100"/>
            <wp:effectExtent l="0" t="0" r="9525" b="0"/>
            <wp:docPr id="10" name="图片 10" descr="C:\Users\zhangy\AppData\Local\Temp\155469479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y\AppData\Local\Temp\1554694798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39" w:rsidRPr="006C2439" w:rsidRDefault="006C2439" w:rsidP="006C2439">
      <w:pPr>
        <w:spacing w:after="0" w:line="240" w:lineRule="auto"/>
        <w:ind w:left="360" w:hangingChars="150" w:hanging="360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C2439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6C2439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t xml:space="preserve">ControlPoint getControlPoint() 获取到控制点，通过控制点执行 search() 方法就可以发现设备了 </w:t>
      </w:r>
    </w:p>
    <w:p w:rsidR="006C2439" w:rsidRPr="006C2439" w:rsidRDefault="006C2439" w:rsidP="006C2439">
      <w:pPr>
        <w:spacing w:after="0" w:line="240" w:lineRule="auto"/>
        <w:ind w:left="360" w:hangingChars="150" w:hanging="360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C2439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6C2439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t>然后就是 我们可以根据需求在 activity 里 bind 或者 unbind AndroidUpnpServiceImpl 这个 Service</w:t>
      </w:r>
    </w:p>
    <w:p w:rsidR="006C2439" w:rsidRDefault="006C2439" w:rsidP="006C2439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t>在activity中使用要实现发现设备和设备监听代码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>：</w:t>
      </w:r>
    </w:p>
    <w:p w:rsidR="006C2439" w:rsidRPr="006C2439" w:rsidRDefault="006C2439" w:rsidP="006C2439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C2439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6C2439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6C2439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upnpService.getControlPoint().search();</w:t>
      </w: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>/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>/</w:t>
      </w: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t xml:space="preserve">发现设备 </w:t>
      </w:r>
    </w:p>
    <w:p w:rsidR="006C2439" w:rsidRPr="006C2439" w:rsidRDefault="006C2439" w:rsidP="006C2439">
      <w:pPr>
        <w:spacing w:after="0" w:line="240" w:lineRule="auto"/>
        <w:ind w:left="360" w:hangingChars="150" w:hanging="360"/>
        <w:rPr>
          <w:rFonts w:ascii="宋体" w:eastAsia="宋体" w:hAnsi="宋体" w:cs="宋体"/>
          <w:sz w:val="24"/>
          <w:szCs w:val="24"/>
          <w:lang w:eastAsia="zh-CN"/>
        </w:rPr>
      </w:pPr>
      <w:r w:rsidRPr="006C2439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6C2439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t>BrowseRegistryListener registryListener;</w:t>
      </w: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br/>
      </w:r>
      <w:r w:rsidRPr="006C2439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upnpService.getRegistry().addListener(registryListener)</w:t>
      </w: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t>;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>//</w:t>
      </w:r>
      <w:r w:rsidRPr="006C2439">
        <w:rPr>
          <w:rFonts w:ascii="微软雅黑" w:eastAsia="微软雅黑" w:hAnsi="微软雅黑" w:cs="宋体"/>
          <w:sz w:val="24"/>
          <w:szCs w:val="24"/>
          <w:lang w:eastAsia="zh-CN"/>
        </w:rPr>
        <w:t>监听设备</w:t>
      </w:r>
    </w:p>
    <w:p w:rsidR="006C2439" w:rsidRDefault="006C2439" w:rsidP="006C2439">
      <w:pPr>
        <w:pStyle w:val="2"/>
        <w:rPr>
          <w:rFonts w:eastAsia="MS Gothic"/>
        </w:rPr>
      </w:pPr>
      <w:r>
        <w:t>发现设备源码</w:t>
      </w:r>
      <w:r w:rsidR="00345009">
        <w:t>分析</w:t>
      </w:r>
      <w:r w:rsidR="00345009">
        <w:rPr>
          <w:rFonts w:hint="eastAsia"/>
          <w:lang w:eastAsia="zh-CN"/>
        </w:rPr>
        <w:t>：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345009">
        <w:rPr>
          <w:rFonts w:ascii="Consolas" w:eastAsia="宋体" w:hAnsi="Consolas" w:cs="宋体"/>
          <w:color w:val="E06C75"/>
          <w:sz w:val="20"/>
          <w:szCs w:val="20"/>
          <w:bdr w:val="none" w:sz="0" w:space="0" w:color="auto" w:frame="1"/>
          <w:lang w:eastAsia="zh-CN"/>
        </w:rPr>
        <w:t>upnpService</w:t>
      </w:r>
      <w:r w:rsidRPr="00345009">
        <w:rPr>
          <w:rFonts w:ascii="Consolas" w:eastAsia="宋体" w:hAnsi="Consolas" w:cs="宋体"/>
          <w:color w:val="D19A66"/>
          <w:sz w:val="20"/>
          <w:szCs w:val="20"/>
          <w:bdr w:val="none" w:sz="0" w:space="0" w:color="auto" w:frame="1"/>
          <w:lang w:eastAsia="zh-CN"/>
        </w:rPr>
        <w:t>.getControlPoint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()</w:t>
      </w:r>
      <w:r w:rsidRPr="00345009">
        <w:rPr>
          <w:rFonts w:ascii="Consolas" w:eastAsia="宋体" w:hAnsi="Consolas" w:cs="宋体"/>
          <w:color w:val="D19A66"/>
          <w:sz w:val="20"/>
          <w:szCs w:val="20"/>
          <w:bdr w:val="none" w:sz="0" w:space="0" w:color="auto" w:frame="1"/>
          <w:lang w:eastAsia="zh-CN"/>
        </w:rPr>
        <w:t>.search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();</w:t>
      </w:r>
    </w:p>
    <w:p w:rsidR="00345009" w:rsidRPr="00345009" w:rsidRDefault="00345009" w:rsidP="00345009">
      <w:pPr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 w:rsidRPr="00345009">
        <w:rPr>
          <w:rFonts w:ascii="微软雅黑" w:eastAsia="微软雅黑" w:hAnsi="微软雅黑" w:cs="宋体" w:hint="eastAsia"/>
          <w:sz w:val="24"/>
          <w:szCs w:val="24"/>
          <w:lang w:eastAsia="zh-CN"/>
        </w:rPr>
        <w:t>控制点执行serch方法，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>ControlPoint 的实现类是 ControlPointImpl: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br/>
        <w:t>ControlPointImpl.search() 如下：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public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void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search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() {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search(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new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STAllHeader(), MXHeader.DEFAULT_VALUE);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}</w:t>
      </w:r>
    </w:p>
    <w:p w:rsidR="00345009" w:rsidRDefault="00345009" w:rsidP="006C243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345009">
        <w:rPr>
          <w:rFonts w:ascii="Arial" w:hAnsi="Arial" w:cs="Arial"/>
          <w:color w:val="2F2F2F"/>
          <w:highlight w:val="yellow"/>
          <w:shd w:val="clear" w:color="auto" w:fill="FFFFFF"/>
        </w:rPr>
        <w:t>STAllHeader</w:t>
      </w:r>
      <w:r>
        <w:rPr>
          <w:rFonts w:ascii="Arial" w:hAnsi="Arial" w:cs="Arial" w:hint="eastAsia"/>
          <w:color w:val="2F2F2F"/>
          <w:highlight w:val="yellow"/>
          <w:shd w:val="clear" w:color="auto" w:fill="FFFFFF"/>
          <w:lang w:eastAsia="zh-CN"/>
        </w:rPr>
        <w:t>：</w:t>
      </w:r>
    </w:p>
    <w:p w:rsidR="00345009" w:rsidRDefault="00345009" w:rsidP="006C243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345009" w:rsidRDefault="00345009" w:rsidP="006C243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345009" w:rsidRDefault="00345009" w:rsidP="006C243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345009" w:rsidRDefault="00345009" w:rsidP="006C243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345009" w:rsidRDefault="00345009" w:rsidP="006C243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lastRenderedPageBreak/>
        <w:t>public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class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  <w:lang w:eastAsia="zh-CN"/>
        </w:rPr>
        <w:t>STAllHeader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extends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  <w:lang w:eastAsia="zh-CN"/>
        </w:rPr>
        <w:t>UpnpHeader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&lt;</w:t>
      </w:r>
      <w:r w:rsidRPr="00345009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  <w:lang w:eastAsia="zh-CN"/>
        </w:rPr>
        <w:t>NotificationSubtype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&gt; {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public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STAllHeader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() {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setValue(NotificationSubtype.ALL);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}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public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void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setString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(String s)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throws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InvalidHeaderException {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if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(!s.equals(NotificationSubtype.ALL.getHeaderString())) {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   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throw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new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InvalidHeaderException(</w:t>
      </w:r>
      <w:r w:rsidRPr="00345009">
        <w:rPr>
          <w:rFonts w:ascii="Consolas" w:eastAsia="宋体" w:hAnsi="Consolas" w:cs="宋体"/>
          <w:color w:val="98C379"/>
          <w:sz w:val="20"/>
          <w:szCs w:val="20"/>
          <w:bdr w:val="none" w:sz="0" w:space="0" w:color="auto" w:frame="1"/>
          <w:lang w:eastAsia="zh-CN"/>
        </w:rPr>
        <w:t>"Invalid ST header value (not "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+NotificationSubtype.ALL+</w:t>
      </w:r>
      <w:r w:rsidRPr="00345009">
        <w:rPr>
          <w:rFonts w:ascii="Consolas" w:eastAsia="宋体" w:hAnsi="Consolas" w:cs="宋体"/>
          <w:color w:val="98C379"/>
          <w:sz w:val="20"/>
          <w:szCs w:val="20"/>
          <w:bdr w:val="none" w:sz="0" w:space="0" w:color="auto" w:frame="1"/>
          <w:lang w:eastAsia="zh-CN"/>
        </w:rPr>
        <w:t>"): "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+ s);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}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}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public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String </w:t>
      </w:r>
      <w:r w:rsidRPr="00345009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getString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() {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return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getValue().getHeaderString();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}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}</w:t>
      </w:r>
    </w:p>
    <w:p w:rsidR="00345009" w:rsidRPr="00345009" w:rsidRDefault="00345009" w:rsidP="00345009">
      <w:pPr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>NotificationSubtype.ALL = "ssdp:all"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 xml:space="preserve"> </w:t>
      </w:r>
      <w:r w:rsidRPr="00345009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ssdp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 xml:space="preserve">  这个就是发现设备的协议， ":" 后面就是一个筛选。继续返回到 search 中。ControlPointImpl.search() 实际调用的是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public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void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345009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search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(UpnpHeader searchType, </w:t>
      </w:r>
      <w:r w:rsidRPr="00345009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int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mxSeconds) {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</w:t>
      </w:r>
      <w:r w:rsidRPr="00345009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  <w:lang w:eastAsia="zh-CN"/>
        </w:rPr>
        <w:t>log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.fine(</w:t>
      </w:r>
      <w:r w:rsidRPr="00345009">
        <w:rPr>
          <w:rFonts w:ascii="Consolas" w:eastAsia="宋体" w:hAnsi="Consolas" w:cs="宋体"/>
          <w:color w:val="98C379"/>
          <w:sz w:val="20"/>
          <w:szCs w:val="20"/>
          <w:bdr w:val="none" w:sz="0" w:space="0" w:color="auto" w:frame="1"/>
          <w:lang w:eastAsia="zh-CN"/>
        </w:rPr>
        <w:t>"Sending asynchronous search for: "</w:t>
      </w: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+ searchType.getString());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getConfiguration().getAsyncProtocolExecutor().execute(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        getProtocolFactory().createSendingSearch(searchType, mxSeconds)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);</w:t>
      </w:r>
    </w:p>
    <w:p w:rsidR="00345009" w:rsidRPr="00345009" w:rsidRDefault="00345009" w:rsidP="003450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345009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}</w:t>
      </w:r>
    </w:p>
    <w:p w:rsidR="00345009" w:rsidRDefault="00345009" w:rsidP="00345009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345009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lastRenderedPageBreak/>
        <w:t>getConfiguration()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 xml:space="preserve"> 返回的对象是 UpnpServiceConfiguration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br/>
      </w:r>
      <w:r w:rsidRPr="00345009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getAsyncProtocolExecutor()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 xml:space="preserve"> 返回的对象是一个执行者 Executor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br/>
      </w:r>
      <w:r w:rsidRPr="00345009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getProtocolFactory()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 xml:space="preserve"> 返回的对象是 ProtocolFactory</w:t>
      </w:r>
    </w:p>
    <w:p w:rsidR="00345009" w:rsidRPr="00345009" w:rsidRDefault="00345009" w:rsidP="00345009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 xml:space="preserve">最后执行的是 </w:t>
      </w:r>
      <w:r w:rsidRPr="00345009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ProtocolFactory.createSendingSearch()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 xml:space="preserve"> 方法进行的设备发现。</w:t>
      </w:r>
    </w:p>
    <w:p w:rsidR="00345009" w:rsidRPr="00345009" w:rsidRDefault="00345009" w:rsidP="00126343">
      <w:pPr>
        <w:spacing w:after="0" w:line="240" w:lineRule="auto"/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>这个 UpnpServiceConfiguration 在 AndroidUpnpServiceImpl 中实际上是 AndroidUpnpServiceConfiguration。在 AndroidUpnpServiceImpl onCreate 时构造的。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br/>
        <w:t>其实这个东西，它是用于配置环境的，比如 AndroidUpnpServiceConfiguration 它就用于配置 android 环境，比如一些网络、xml解析、全局使用的一些方法之类的。从这里面获取执行者(这个执行者是：</w:t>
      </w:r>
      <w:r w:rsidRPr="00345009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ClingExecutor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>)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>，</w:t>
      </w:r>
      <w:r w:rsidR="00126343" w:rsidRPr="00345009">
        <w:rPr>
          <w:rFonts w:ascii="微软雅黑" w:eastAsia="微软雅黑" w:hAnsi="微软雅黑" w:cs="宋体"/>
          <w:sz w:val="24"/>
          <w:szCs w:val="24"/>
          <w:lang w:eastAsia="zh-CN"/>
        </w:rPr>
        <w:t xml:space="preserve"> </w:t>
      </w:r>
      <w:r w:rsidRPr="00345009">
        <w:rPr>
          <w:rFonts w:ascii="微软雅黑" w:eastAsia="微软雅黑" w:hAnsi="微软雅黑" w:cs="宋体"/>
          <w:sz w:val="24"/>
          <w:szCs w:val="24"/>
          <w:lang w:eastAsia="zh-CN"/>
        </w:rPr>
        <w:t>ClingExecutor 继承 ThreadPoolExecutor(线程池) 说明它就是执行线程池相关配置等工作的。</w:t>
      </w:r>
      <w:r w:rsidR="00126343" w:rsidRPr="00345009">
        <w:rPr>
          <w:rFonts w:ascii="微软雅黑" w:eastAsia="微软雅黑" w:hAnsi="微软雅黑" w:cs="宋体"/>
          <w:sz w:val="24"/>
          <w:szCs w:val="24"/>
          <w:lang w:eastAsia="zh-CN"/>
        </w:rPr>
        <w:t>如果我们有什么特殊的需要，也可以自己定义一个配置，然后增加一些自己需要的方法等。</w:t>
      </w:r>
    </w:p>
    <w:p w:rsidR="00DA5F77" w:rsidRDefault="00794882" w:rsidP="00DA5F77">
      <w:pPr>
        <w:spacing w:before="100" w:beforeAutospacing="1" w:after="100" w:afterAutospacing="1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794882">
        <w:rPr>
          <w:rFonts w:ascii="微软雅黑" w:eastAsia="微软雅黑" w:hAnsi="微软雅黑" w:cs="宋体"/>
          <w:sz w:val="24"/>
          <w:szCs w:val="24"/>
          <w:lang w:eastAsia="zh-CN"/>
        </w:rPr>
        <w:t>在 发现设备 中，是通过获取 AndroidUpnpServiceConfiguration 的执行者，返回的就是这个 ClingExecutor</w:t>
      </w:r>
    </w:p>
    <w:p w:rsidR="00794882" w:rsidRPr="00794882" w:rsidRDefault="00794882" w:rsidP="00DA5F77">
      <w:pPr>
        <w:spacing w:before="100" w:beforeAutospacing="1" w:after="100" w:afterAutospacing="1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794882">
        <w:rPr>
          <w:rFonts w:ascii="微软雅黑" w:eastAsia="微软雅黑" w:hAnsi="微软雅黑" w:cs="宋体"/>
          <w:sz w:val="24"/>
          <w:szCs w:val="24"/>
          <w:lang w:eastAsia="zh-CN"/>
        </w:rPr>
        <w:t xml:space="preserve">    public Executor getAsyncProtocolExecutor() {</w:t>
      </w:r>
    </w:p>
    <w:p w:rsidR="00794882" w:rsidRPr="00794882" w:rsidRDefault="00794882" w:rsidP="007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794882">
        <w:rPr>
          <w:rFonts w:ascii="微软雅黑" w:eastAsia="微软雅黑" w:hAnsi="微软雅黑" w:cs="宋体"/>
          <w:sz w:val="24"/>
          <w:szCs w:val="24"/>
          <w:lang w:eastAsia="zh-CN"/>
        </w:rPr>
        <w:t xml:space="preserve">        return </w:t>
      </w:r>
      <w:r w:rsidRPr="00DA5F77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getDefaultExecutorService()</w:t>
      </w:r>
      <w:r w:rsidRPr="00794882">
        <w:rPr>
          <w:rFonts w:ascii="微软雅黑" w:eastAsia="微软雅黑" w:hAnsi="微软雅黑" w:cs="宋体"/>
          <w:sz w:val="24"/>
          <w:szCs w:val="24"/>
          <w:lang w:eastAsia="zh-CN"/>
        </w:rPr>
        <w:t>;</w:t>
      </w:r>
    </w:p>
    <w:p w:rsidR="00794882" w:rsidRPr="00794882" w:rsidRDefault="00794882" w:rsidP="007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794882">
        <w:rPr>
          <w:rFonts w:ascii="微软雅黑" w:eastAsia="微软雅黑" w:hAnsi="微软雅黑" w:cs="宋体"/>
          <w:sz w:val="24"/>
          <w:szCs w:val="24"/>
          <w:lang w:eastAsia="zh-CN"/>
        </w:rPr>
        <w:t xml:space="preserve">    }</w:t>
      </w:r>
    </w:p>
    <w:p w:rsidR="00DA5F77" w:rsidRDefault="00DA5F77" w:rsidP="00DA5F77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t xml:space="preserve">执行过程的话，简单来说就是发一个指令（这个指令要么是 发现设备协议 要么是 控制设备协议 的指令），Executor 执行的 就是一个 </w:t>
      </w:r>
      <w:r w:rsidRPr="00DA5F77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Runnable</w:t>
      </w: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t xml:space="preserve"> 了。在 发现设备中 这个 Runnable 的实现类是 </w:t>
      </w:r>
      <w:r w:rsidRPr="00DA5F77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SendingSearch</w:t>
      </w: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t xml:space="preserve">；控制设备 中实现类是 </w:t>
      </w:r>
      <w:r w:rsidRPr="00DA5F77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ActionCallback</w:t>
      </w: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t>。</w:t>
      </w:r>
    </w:p>
    <w:p w:rsidR="00DA5F77" w:rsidRPr="00DA5F77" w:rsidRDefault="00DA5F77" w:rsidP="00DA5F77">
      <w:pPr>
        <w:spacing w:after="0" w:line="240" w:lineRule="auto"/>
        <w:rPr>
          <w:rFonts w:ascii="微软雅黑" w:eastAsia="微软雅黑" w:hAnsi="微软雅黑" w:cs="宋体" w:hint="eastAsia"/>
          <w:sz w:val="24"/>
          <w:szCs w:val="24"/>
          <w:lang w:eastAsia="zh-CN"/>
        </w:rPr>
      </w:pPr>
    </w:p>
    <w:p w:rsidR="00DA5F77" w:rsidRDefault="00DA5F77" w:rsidP="00DA5F77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重要代码</w:t>
      </w:r>
      <w:r>
        <w:rPr>
          <w:rFonts w:ascii="微软雅黑" w:eastAsia="微软雅黑" w:hAnsi="微软雅黑" w:cs="宋体" w:hint="eastAsia"/>
          <w:sz w:val="24"/>
          <w:szCs w:val="24"/>
          <w:highlight w:val="yellow"/>
          <w:lang w:eastAsia="zh-CN"/>
        </w:rPr>
        <w:t>：</w:t>
      </w:r>
      <w:r w:rsidRPr="00DA5F77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getUpnpService().getRouter().send(msg);</w:t>
      </w:r>
    </w:p>
    <w:p w:rsidR="00DA5F77" w:rsidRDefault="00DA5F77" w:rsidP="00DA5F77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t>在 AndroidUpnpServiceImpl 里，getRouter() 是 AndroidRouter 对象。</w:t>
      </w: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br/>
      </w: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t>这个消息 msg 是 OutgoingSearchRequest 的实例，OutgoingSearchRequest 里面就封装了 发现设备 的请求内容。</w:t>
      </w:r>
    </w:p>
    <w:p w:rsidR="00DA5F77" w:rsidRDefault="00DA5F77" w:rsidP="00DA5F77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t>这些设备是保存在 RegistryImpl 中：</w:t>
      </w: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br/>
        <w:t>保存的设备有两种：一个是 RemoteItems(远程设备，不是当前设备);另一个是 LocalItems(本地设备，就是当前设备)。他们就相当于列表。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>然后就是监听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>，</w:t>
      </w:r>
      <w:r w:rsidRPr="00DA5F77">
        <w:rPr>
          <w:rFonts w:ascii="微软雅黑" w:eastAsia="微软雅黑" w:hAnsi="微软雅黑" w:cs="宋体"/>
          <w:sz w:val="24"/>
          <w:szCs w:val="24"/>
          <w:lang w:eastAsia="zh-CN"/>
        </w:rPr>
        <w:t>发现设备之后 会回调到我们定义的监听。其实在 lan 层会截获到路由发的消息，然后会通知到我们。</w:t>
      </w:r>
    </w:p>
    <w:p w:rsidR="00547FE3" w:rsidRDefault="00547FE3" w:rsidP="00DA5F77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</w:p>
    <w:p w:rsidR="00547FE3" w:rsidRPr="00DA5F77" w:rsidRDefault="00547FE3" w:rsidP="00547FE3">
      <w:pPr>
        <w:pStyle w:val="2"/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>
        <w:lastRenderedPageBreak/>
        <w:t>发现设备</w:t>
      </w:r>
      <w:r>
        <w:rPr>
          <w:rFonts w:hint="eastAsia"/>
          <w:lang w:eastAsia="zh-CN"/>
        </w:rPr>
        <w:t>总结</w:t>
      </w:r>
      <w:r>
        <w:rPr>
          <w:rFonts w:hint="eastAsia"/>
          <w:lang w:eastAsia="zh-CN"/>
        </w:rPr>
        <w:t>：</w:t>
      </w:r>
    </w:p>
    <w:p w:rsidR="00547FE3" w:rsidRPr="00547FE3" w:rsidRDefault="00547FE3" w:rsidP="00547FE3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547FE3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547FE3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547FE3">
        <w:rPr>
          <w:rFonts w:ascii="微软雅黑" w:eastAsia="微软雅黑" w:hAnsi="微软雅黑" w:cs="宋体"/>
          <w:sz w:val="24"/>
          <w:szCs w:val="24"/>
          <w:lang w:eastAsia="zh-CN"/>
        </w:rPr>
        <w:t xml:space="preserve">AndroidUpnpServiceConfiguration 它就用于配置 android 环境，比如一些网络、xml解析、全局使用的一些方法之类的。那么如果我们有什么特殊的需要，也可以自己定义一个配置，然后增加一些自己需要的方法等。 </w:t>
      </w:r>
    </w:p>
    <w:p w:rsidR="00547FE3" w:rsidRPr="00547FE3" w:rsidRDefault="00547FE3" w:rsidP="00547FE3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547FE3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547FE3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547FE3">
        <w:rPr>
          <w:rFonts w:ascii="微软雅黑" w:eastAsia="微软雅黑" w:hAnsi="微软雅黑" w:cs="宋体"/>
          <w:sz w:val="24"/>
          <w:szCs w:val="24"/>
          <w:lang w:eastAsia="zh-CN"/>
        </w:rPr>
        <w:t xml:space="preserve">ClingExecutor 是一个执行者，发现设备、控制设备命令都是由它来执行 </w:t>
      </w:r>
    </w:p>
    <w:p w:rsidR="00547FE3" w:rsidRPr="00547FE3" w:rsidRDefault="00547FE3" w:rsidP="00547FE3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547FE3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547FE3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547FE3">
        <w:rPr>
          <w:rFonts w:ascii="微软雅黑" w:eastAsia="微软雅黑" w:hAnsi="微软雅黑" w:cs="宋体"/>
          <w:sz w:val="24"/>
          <w:szCs w:val="24"/>
          <w:lang w:eastAsia="zh-CN"/>
        </w:rPr>
        <w:t xml:space="preserve">发现设备实际是通过 SendingSearch 来实现的，控制设备则是 ActionCallback </w:t>
      </w:r>
    </w:p>
    <w:p w:rsidR="00547FE3" w:rsidRDefault="00547FE3" w:rsidP="00547FE3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547FE3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547FE3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547FE3">
        <w:rPr>
          <w:rFonts w:ascii="微软雅黑" w:eastAsia="微软雅黑" w:hAnsi="微软雅黑" w:cs="宋体"/>
          <w:sz w:val="24"/>
          <w:szCs w:val="24"/>
          <w:lang w:eastAsia="zh-CN"/>
        </w:rPr>
        <w:t>SendingSearch 其实就是向路由发消息，告诉路由 我需要什么样的设备，路由会筛选，通过我们定义的监听返回给我们。</w:t>
      </w:r>
    </w:p>
    <w:p w:rsidR="00977C3F" w:rsidRDefault="00977C3F" w:rsidP="00977C3F">
      <w:pPr>
        <w:pStyle w:val="1"/>
        <w:rPr>
          <w:lang w:eastAsia="zh-CN"/>
        </w:rPr>
      </w:pPr>
      <w:r>
        <w:rPr>
          <w:rFonts w:hint="eastAsia"/>
          <w:lang w:eastAsia="zh-CN"/>
        </w:rPr>
        <w:t>控制设备功能实现</w:t>
      </w:r>
    </w:p>
    <w:p w:rsidR="00977C3F" w:rsidRPr="005C1353" w:rsidRDefault="00977C3F" w:rsidP="00977C3F">
      <w:pPr>
        <w:shd w:val="clear" w:color="auto" w:fill="FFFFFF"/>
        <w:spacing w:before="100" w:beforeAutospacing="1" w:after="100" w:afterAutospacing="1" w:line="450" w:lineRule="atLeast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547FE3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547FE3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获取tv设备控制服务</w:t>
      </w:r>
      <w:r w:rsidR="005C1353">
        <w:rPr>
          <w:rFonts w:ascii="微软雅黑" w:eastAsia="微软雅黑" w:hAnsi="微软雅黑" w:cs="宋体" w:hint="eastAsia"/>
          <w:sz w:val="24"/>
          <w:szCs w:val="24"/>
          <w:lang w:eastAsia="zh-CN"/>
        </w:rPr>
        <w:t>：</w:t>
      </w:r>
      <w:r w:rsidR="005C1353" w:rsidRPr="005C1353">
        <w:rPr>
          <w:rFonts w:ascii="微软雅黑" w:eastAsia="微软雅黑" w:hAnsi="微软雅黑" w:cs="宋体"/>
          <w:sz w:val="24"/>
          <w:szCs w:val="24"/>
          <w:lang w:eastAsia="zh-CN"/>
        </w:rPr>
        <w:t>通过选中的设备执行 </w:t>
      </w:r>
      <w:r w:rsidR="005C1353" w:rsidRPr="005C1353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device.findService(serviceType)</w:t>
      </w:r>
      <w:r w:rsidR="005C1353" w:rsidRPr="005C1353">
        <w:rPr>
          <w:rFonts w:ascii="微软雅黑" w:eastAsia="微软雅黑" w:hAnsi="微软雅黑" w:cs="宋体"/>
          <w:sz w:val="24"/>
          <w:szCs w:val="24"/>
          <w:lang w:eastAsia="zh-CN"/>
        </w:rPr>
        <w:t>;</w:t>
      </w:r>
    </w:p>
    <w:p w:rsidR="00977C3F" w:rsidRPr="005C1353" w:rsidRDefault="00977C3F" w:rsidP="00977C3F">
      <w:pPr>
        <w:shd w:val="clear" w:color="auto" w:fill="FFFFFF"/>
        <w:spacing w:before="100" w:beforeAutospacing="1" w:after="100" w:afterAutospacing="1" w:line="450" w:lineRule="atLeast"/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 w:rsidRPr="00547FE3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547FE3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获取</w:t>
      </w:r>
      <w:r w:rsidRPr="005C1353">
        <w:rPr>
          <w:rFonts w:ascii="微软雅黑" w:eastAsia="微软雅黑" w:hAnsi="微软雅黑" w:cs="宋体" w:hint="eastAsia"/>
          <w:sz w:val="24"/>
          <w:szCs w:val="24"/>
          <w:lang w:eastAsia="zh-CN"/>
        </w:rPr>
        <w:t>控制点</w:t>
      </w:r>
      <w:r w:rsidR="005C1353">
        <w:rPr>
          <w:rFonts w:ascii="微软雅黑" w:eastAsia="微软雅黑" w:hAnsi="微软雅黑" w:cs="宋体" w:hint="eastAsia"/>
          <w:sz w:val="24"/>
          <w:szCs w:val="24"/>
          <w:lang w:eastAsia="zh-CN"/>
        </w:rPr>
        <w:t>：</w:t>
      </w:r>
      <w:r w:rsidR="005C1353" w:rsidRPr="005C1353">
        <w:rPr>
          <w:rFonts w:ascii="微软雅黑" w:eastAsia="微软雅黑" w:hAnsi="微软雅黑" w:cs="宋体"/>
          <w:sz w:val="24"/>
          <w:szCs w:val="24"/>
          <w:lang w:eastAsia="zh-CN"/>
        </w:rPr>
        <w:t>通过执行 </w:t>
      </w:r>
      <w:r w:rsidR="005C1353" w:rsidRPr="005C1353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UpnpService.getControlPoint()</w:t>
      </w:r>
    </w:p>
    <w:p w:rsidR="00977C3F" w:rsidRPr="005C1353" w:rsidRDefault="00977C3F" w:rsidP="00977C3F">
      <w:pPr>
        <w:shd w:val="clear" w:color="auto" w:fill="FFFFFF"/>
        <w:spacing w:before="100" w:beforeAutospacing="1" w:after="100" w:afterAutospacing="1" w:line="450" w:lineRule="atLeast"/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 w:rsidRPr="00547FE3">
        <w:rPr>
          <w:rFonts w:ascii="宋体" w:eastAsia="宋体" w:hAnsi="Symbol" w:cs="宋体"/>
          <w:sz w:val="24"/>
          <w:szCs w:val="24"/>
          <w:lang w:eastAsia="zh-CN"/>
        </w:rPr>
        <w:t></w:t>
      </w:r>
      <w:r w:rsidRPr="00547FE3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5C1353">
        <w:rPr>
          <w:rFonts w:ascii="微软雅黑" w:eastAsia="微软雅黑" w:hAnsi="微软雅黑" w:cs="宋体" w:hint="eastAsia"/>
          <w:sz w:val="24"/>
          <w:szCs w:val="24"/>
          <w:lang w:eastAsia="zh-CN"/>
        </w:rPr>
        <w:t>执行指定控制命令</w:t>
      </w:r>
      <w:r w:rsidR="005C1353">
        <w:rPr>
          <w:rFonts w:ascii="微软雅黑" w:eastAsia="微软雅黑" w:hAnsi="微软雅黑" w:cs="宋体" w:hint="eastAsia"/>
          <w:sz w:val="24"/>
          <w:szCs w:val="24"/>
          <w:lang w:eastAsia="zh-CN"/>
        </w:rPr>
        <w:t>：</w:t>
      </w:r>
      <w:r w:rsidR="005C1353" w:rsidRPr="005C1353">
        <w:rPr>
          <w:rFonts w:ascii="微软雅黑" w:eastAsia="微软雅黑" w:hAnsi="微软雅黑" w:cs="宋体"/>
          <w:sz w:val="24"/>
          <w:szCs w:val="24"/>
          <w:lang w:eastAsia="zh-CN"/>
        </w:rPr>
        <w:t>通过执行 </w:t>
      </w:r>
      <w:r w:rsidR="005C1353" w:rsidRPr="005C1353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ControlPoint.execute(命令)</w:t>
      </w:r>
    </w:p>
    <w:p w:rsidR="005C1353" w:rsidRPr="005C1353" w:rsidRDefault="005C1353" w:rsidP="005C1353">
      <w:pPr>
        <w:rPr>
          <w:rFonts w:ascii="宋体" w:eastAsia="宋体" w:hAnsi="宋体" w:cs="宋体"/>
          <w:sz w:val="24"/>
          <w:szCs w:val="24"/>
          <w:lang w:eastAsia="zh-CN"/>
        </w:rPr>
      </w:pP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所有的控制方法，包括：播放、暂停、停止等，都是通过这三步完成。</w:t>
      </w:r>
      <w:r w:rsidR="00547FE3" w:rsidRPr="00547FE3">
        <w:rPr>
          <w:rFonts w:ascii="宋体" w:eastAsia="宋体" w:hAnsi="宋体" w:cs="宋体"/>
          <w:sz w:val="24"/>
          <w:szCs w:val="24"/>
          <w:lang w:eastAsia="zh-CN"/>
        </w:rPr>
        <w:br/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 xml:space="preserve">我们通过绑定 Service，然后将 Service 绑定到 </w:t>
      </w:r>
      <w:r w:rsidRPr="005C1353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ClingUpnpServiceManager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中，ClingUpnpServiceManager 是一个单例对象，因为 Service 里面有获取控制点等方法，绑定到 ClingUpnpServiceManager 之后，我们可以直接通过 ClingUpnpServiceManager 来获取控制点等。这样更方便。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br/>
        <w:t>同时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>，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在 ClingPlayControl 中封装了控制设备的各种方法(例如：播放、暂停...)</w:t>
      </w:r>
    </w:p>
    <w:p w:rsidR="005C1353" w:rsidRDefault="005C1353" w:rsidP="005C1353">
      <w:pPr>
        <w:pStyle w:val="1"/>
        <w:rPr>
          <w:lang w:eastAsia="zh-CN"/>
        </w:rPr>
      </w:pPr>
      <w:r>
        <w:rPr>
          <w:rFonts w:hint="eastAsia"/>
          <w:lang w:eastAsia="zh-CN"/>
        </w:rPr>
        <w:t>控制设备</w:t>
      </w:r>
      <w:r>
        <w:rPr>
          <w:rFonts w:hint="eastAsia"/>
          <w:lang w:eastAsia="zh-CN"/>
        </w:rPr>
        <w:t>源码分析</w:t>
      </w:r>
    </w:p>
    <w:p w:rsidR="005C1353" w:rsidRPr="005C1353" w:rsidRDefault="005C1353" w:rsidP="005C135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Service service = device.findService(serviceType);</w:t>
      </w:r>
    </w:p>
    <w:p w:rsidR="005C1353" w:rsidRDefault="005C1353" w:rsidP="005C1353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这段代码返回的是Service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>，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 xml:space="preserve"> 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serviceType 就是服务类型，比如 AVTransport ...</w:t>
      </w:r>
    </w:p>
    <w:p w:rsidR="00616AFA" w:rsidRDefault="005C1353" w:rsidP="005C1353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>
        <w:rPr>
          <w:rFonts w:ascii="微软雅黑" w:eastAsia="微软雅黑" w:hAnsi="微软雅黑" w:cs="宋体"/>
          <w:sz w:val="24"/>
          <w:szCs w:val="24"/>
          <w:lang w:eastAsia="zh-CN"/>
        </w:rPr>
        <w:t>执行一个控制设备播放操作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>：</w:t>
      </w:r>
    </w:p>
    <w:p w:rsidR="005C1353" w:rsidRPr="005C1353" w:rsidRDefault="005C1353" w:rsidP="005C1353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5C1353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controlPoint.execute(new Play(avtService)</w:t>
      </w:r>
    </w:p>
    <w:p w:rsidR="005C1353" w:rsidRPr="005C1353" w:rsidRDefault="005C1353" w:rsidP="005C1353">
      <w:pPr>
        <w:rPr>
          <w:rFonts w:ascii="宋体" w:eastAsia="宋体" w:hAnsi="宋体" w:cs="宋体"/>
          <w:sz w:val="24"/>
          <w:szCs w:val="24"/>
          <w:lang w:eastAsia="zh-CN"/>
        </w:rPr>
      </w:pP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 xml:space="preserve">controlPoint.execute(..) 是通过 </w:t>
      </w:r>
      <w:r w:rsidRPr="005C1353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ExecutorService.submit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 xml:space="preserve">(...) 执行的。 最后的执行者是 </w:t>
      </w:r>
      <w:r w:rsidRPr="005C1353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ClingExecutor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。</w:t>
      </w:r>
      <w:r w:rsidR="00547FE3" w:rsidRPr="00547FE3">
        <w:rPr>
          <w:rFonts w:ascii="微软雅黑" w:eastAsia="微软雅黑" w:hAnsi="微软雅黑" w:cs="宋体"/>
          <w:sz w:val="24"/>
          <w:szCs w:val="24"/>
          <w:lang w:eastAsia="zh-CN"/>
        </w:rPr>
        <w:br/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ClingExecutor extends ThreadPoolExecutor。而 ThreadPoolExecutor 也是继承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lastRenderedPageBreak/>
        <w:t>于 ExecutorService。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>那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么 最后执行的就是 ClingExecutor.submit(Runnable)。submit 里面的参数类型是 Runnable。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 xml:space="preserve">这个 Play </w:t>
      </w:r>
      <w:r w:rsidR="008D0C62">
        <w:rPr>
          <w:rFonts w:ascii="微软雅黑" w:eastAsia="微软雅黑" w:hAnsi="微软雅黑" w:cs="宋体" w:hint="eastAsia"/>
          <w:sz w:val="24"/>
          <w:szCs w:val="24"/>
          <w:lang w:eastAsia="zh-CN"/>
        </w:rPr>
        <w:t>就是</w:t>
      </w:r>
      <w:r w:rsidRPr="005C1353">
        <w:rPr>
          <w:rFonts w:ascii="微软雅黑" w:eastAsia="微软雅黑" w:hAnsi="微软雅黑" w:cs="宋体"/>
          <w:sz w:val="24"/>
          <w:szCs w:val="24"/>
          <w:lang w:eastAsia="zh-CN"/>
        </w:rPr>
        <w:t>一个 Runnable</w:t>
      </w:r>
    </w:p>
    <w:p w:rsidR="005C1353" w:rsidRPr="005C1353" w:rsidRDefault="005C1353" w:rsidP="005C135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5C1353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public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abstract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class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  <w:lang w:eastAsia="zh-CN"/>
        </w:rPr>
        <w:t>Play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extends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  <w:lang w:eastAsia="zh-CN"/>
        </w:rPr>
        <w:t>ActionCallback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{</w:t>
      </w:r>
      <w:r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…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}</w:t>
      </w:r>
    </w:p>
    <w:p w:rsidR="005C1353" w:rsidRPr="005C1353" w:rsidRDefault="005C1353" w:rsidP="005C135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5C1353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public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abstract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class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  <w:lang w:eastAsia="zh-CN"/>
        </w:rPr>
        <w:t>ActionCallback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implements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5C1353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  <w:lang w:eastAsia="zh-CN"/>
        </w:rPr>
        <w:t>Runnable</w:t>
      </w:r>
      <w:r w:rsidRPr="005C1353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{</w:t>
      </w:r>
      <w:r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…</w:t>
      </w:r>
      <w:r>
        <w:rPr>
          <w:rFonts w:ascii="Consolas" w:eastAsia="宋体" w:hAnsi="Consolas" w:cs="宋体" w:hint="eastAsia"/>
          <w:color w:val="ABB2BF"/>
          <w:sz w:val="20"/>
          <w:szCs w:val="20"/>
          <w:bdr w:val="none" w:sz="0" w:space="0" w:color="auto" w:frame="1"/>
          <w:lang w:eastAsia="zh-CN"/>
        </w:rPr>
        <w:t>}</w:t>
      </w:r>
    </w:p>
    <w:p w:rsidR="00547FE3" w:rsidRPr="00547FE3" w:rsidRDefault="00616AFA" w:rsidP="00547FE3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>所有类似 Play 的指令都是继承</w:t>
      </w:r>
      <w:r w:rsidRPr="00616AFA">
        <w:rPr>
          <w:rFonts w:ascii="Arial" w:hAnsi="Arial" w:cs="Arial"/>
          <w:color w:val="2F2F2F"/>
          <w:highlight w:val="yellow"/>
          <w:shd w:val="clear" w:color="auto" w:fill="FFFFFF"/>
        </w:rPr>
        <w:t>ActionCallback</w:t>
      </w:r>
      <w:r>
        <w:rPr>
          <w:rFonts w:ascii="Arial" w:hAnsi="Arial" w:cs="Arial"/>
          <w:color w:val="2F2F2F"/>
          <w:shd w:val="clear" w:color="auto" w:fill="FFFFFF"/>
        </w:rPr>
        <w:t> </w:t>
      </w:r>
    </w:p>
    <w:p w:rsidR="00616AFA" w:rsidRPr="00616AFA" w:rsidRDefault="00616AFA" w:rsidP="00616AFA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 xml:space="preserve">这些指令最后的执行是 ActionCallback 的 run 方法；在 run 方法中执行了 </w:t>
      </w:r>
      <w:r w:rsidRPr="00616AFA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SendingAction</w:t>
      </w: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 xml:space="preserve"> 的方法来发送指令</w:t>
      </w:r>
      <w:r w:rsidR="00794882" w:rsidRPr="00794882">
        <w:rPr>
          <w:rFonts w:ascii="宋体" w:eastAsia="宋体" w:hAnsi="宋体" w:cs="宋体"/>
          <w:sz w:val="24"/>
          <w:szCs w:val="24"/>
          <w:lang w:eastAsia="zh-CN"/>
        </w:rPr>
        <w:br/>
      </w: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 xml:space="preserve">SendingAction 它也是继承 Runnable，它最后通过 </w:t>
      </w:r>
      <w:r w:rsidRPr="00616AFA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sendRemoteRequest</w:t>
      </w: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 xml:space="preserve"> 这个方法完成指令的发送。</w:t>
      </w:r>
      <w:r w:rsidR="00794882" w:rsidRPr="00794882">
        <w:rPr>
          <w:rFonts w:ascii="宋体" w:eastAsia="宋体" w:hAnsi="宋体" w:cs="宋体"/>
          <w:sz w:val="24"/>
          <w:szCs w:val="24"/>
          <w:lang w:eastAsia="zh-CN"/>
        </w:rPr>
        <w:br/>
      </w: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 xml:space="preserve">SendingAction prot = </w:t>
      </w:r>
      <w:r w:rsidRPr="00616AFA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getControlPoint().getProtocolFactory().</w:t>
      </w:r>
      <w:r w:rsidRPr="00616AFA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createSendingAction</w:t>
      </w: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 xml:space="preserve">(actionInvocation, controLURL); </w:t>
      </w:r>
    </w:p>
    <w:p w:rsidR="00616AFA" w:rsidRPr="00616AFA" w:rsidRDefault="00616AFA" w:rsidP="00616AFA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16AFA">
        <w:rPr>
          <w:rFonts w:ascii="微软雅黑" w:eastAsia="微软雅黑" w:hAnsi="微软雅黑" w:cs="宋体"/>
          <w:sz w:val="24"/>
          <w:szCs w:val="24"/>
          <w:highlight w:val="yellow"/>
          <w:lang w:eastAsia="zh-CN"/>
        </w:rPr>
        <w:t>prot.run();</w:t>
      </w:r>
    </w:p>
    <w:p w:rsidR="00616AFA" w:rsidRDefault="00616AFA" w:rsidP="00345009">
      <w:pPr>
        <w:spacing w:after="0" w:line="240" w:lineRule="auto"/>
        <w:rPr>
          <w:rFonts w:ascii="微软雅黑" w:eastAsia="微软雅黑" w:hAnsi="微软雅黑" w:cs="宋体"/>
          <w:sz w:val="24"/>
          <w:szCs w:val="24"/>
          <w:lang w:eastAsia="zh-CN"/>
        </w:rPr>
      </w:pP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>getControlPoint()</w:t>
      </w:r>
      <w:r>
        <w:rPr>
          <w:rFonts w:ascii="微软雅黑" w:eastAsia="微软雅黑" w:hAnsi="微软雅黑" w:cs="宋体" w:hint="eastAsia"/>
          <w:sz w:val="24"/>
          <w:szCs w:val="24"/>
          <w:lang w:eastAsia="zh-CN"/>
        </w:rPr>
        <w:t>/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>/</w:t>
      </w: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>获取到控制点。</w:t>
      </w:r>
    </w:p>
    <w:p w:rsidR="00345009" w:rsidRPr="00345009" w:rsidRDefault="00616AFA" w:rsidP="0034500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 xml:space="preserve">getProtocolFactory() </w:t>
      </w:r>
      <w:r>
        <w:rPr>
          <w:rFonts w:ascii="微软雅黑" w:eastAsia="微软雅黑" w:hAnsi="微软雅黑" w:cs="宋体"/>
          <w:sz w:val="24"/>
          <w:szCs w:val="24"/>
          <w:lang w:eastAsia="zh-CN"/>
        </w:rPr>
        <w:t>//返回</w:t>
      </w:r>
      <w:r w:rsidRPr="00616AFA">
        <w:rPr>
          <w:rFonts w:ascii="微软雅黑" w:eastAsia="微软雅黑" w:hAnsi="微软雅黑" w:cs="宋体"/>
          <w:sz w:val="24"/>
          <w:szCs w:val="24"/>
          <w:lang w:eastAsia="zh-CN"/>
        </w:rPr>
        <w:t>一个协议工厂。</w:t>
      </w:r>
      <w:r w:rsidR="00345009" w:rsidRPr="00345009">
        <w:rPr>
          <w:rFonts w:ascii="宋体" w:eastAsia="宋体" w:hAnsi="宋体" w:cs="宋体"/>
          <w:sz w:val="24"/>
          <w:szCs w:val="24"/>
          <w:lang w:eastAsia="zh-CN"/>
        </w:rPr>
        <w:br/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public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SendingAction </w:t>
      </w:r>
      <w:r w:rsidRPr="00616AFA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createSendingAction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(ActionInvocation actionInvocation, URL controlURL) {</w:t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return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new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SendingAction(getUpnpService(), actionInvocation, controlURL);</w:t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}</w:t>
      </w:r>
    </w:p>
    <w:p w:rsidR="00616AFA" w:rsidRDefault="00616AFA" w:rsidP="0034500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Run方法执行了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t>execute</w:t>
      </w:r>
      <w:r w:rsidRPr="00616AFA">
        <w:rPr>
          <w:rFonts w:ascii="宋体" w:eastAsia="宋体" w:hAnsi="宋体" w:cs="宋体" w:hint="eastAsia"/>
          <w:sz w:val="24"/>
          <w:szCs w:val="24"/>
          <w:lang w:eastAsia="zh-CN"/>
        </w:rPr>
        <w:t>，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t xml:space="preserve">execute 最后执行的是 SendingAction 的 </w:t>
      </w:r>
      <w:r w:rsidRPr="00616AFA">
        <w:rPr>
          <w:rFonts w:ascii="宋体" w:eastAsia="宋体" w:hAnsi="宋体" w:cs="宋体"/>
          <w:sz w:val="24"/>
          <w:szCs w:val="24"/>
          <w:highlight w:val="yellow"/>
          <w:lang w:eastAsia="zh-CN"/>
        </w:rPr>
        <w:t>executeSync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t>()</w:t>
      </w:r>
      <w:r w:rsidR="00345009" w:rsidRPr="00345009">
        <w:rPr>
          <w:rFonts w:ascii="宋体" w:eastAsia="宋体" w:hAnsi="宋体" w:cs="宋体"/>
          <w:sz w:val="24"/>
          <w:szCs w:val="24"/>
          <w:lang w:eastAsia="zh-CN"/>
        </w:rPr>
        <w:br/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protected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IncomingActionResponseMessage </w:t>
      </w:r>
      <w:r w:rsidRPr="00616AFA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executeSync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() </w:t>
      </w: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throws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RouterException {</w:t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    </w:t>
      </w: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return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invokeRemote(getInputMessage());</w:t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   }</w:t>
      </w:r>
    </w:p>
    <w:p w:rsidR="00616AFA" w:rsidRDefault="00616AFA" w:rsidP="00345009">
      <w:pPr>
        <w:spacing w:after="0" w:line="240" w:lineRule="auto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616AFA">
        <w:rPr>
          <w:rFonts w:ascii="宋体" w:eastAsia="宋体" w:hAnsi="宋体" w:cs="宋体"/>
          <w:sz w:val="24"/>
          <w:szCs w:val="24"/>
          <w:highlight w:val="yellow"/>
          <w:lang w:eastAsia="zh-CN"/>
        </w:rPr>
        <w:t>invokeRemote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t>中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t xml:space="preserve">手机发送控制命令给投屏端的方法就是 </w:t>
      </w:r>
      <w:r w:rsidRPr="00616AFA">
        <w:rPr>
          <w:rFonts w:ascii="宋体" w:eastAsia="宋体" w:hAnsi="宋体" w:cs="宋体"/>
          <w:sz w:val="24"/>
          <w:szCs w:val="24"/>
          <w:highlight w:val="yellow"/>
          <w:lang w:eastAsia="zh-CN"/>
        </w:rPr>
        <w:t>sendRemoteRequest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</w:p>
    <w:p w:rsid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protected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IncomingActionResponseMessage </w:t>
      </w:r>
      <w:r w:rsidRPr="00616AFA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invokeRemote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(OutgoingActionRequestMessage requestMessage) </w:t>
      </w: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throws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RouterException {</w:t>
      </w:r>
    </w:p>
    <w:p w:rsid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lastRenderedPageBreak/>
        <w:t>StreamResponseMessage streamResponse = sendRemoteRequest(requestMessage);</w:t>
      </w:r>
    </w:p>
    <w:p w:rsid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宋体" w:hAnsi="Consolas" w:cs="宋体" w:hint="eastAsia"/>
          <w:color w:val="ABB2BF"/>
          <w:sz w:val="20"/>
          <w:szCs w:val="20"/>
          <w:bdr w:val="none" w:sz="0" w:space="0" w:color="auto" w:frame="1"/>
          <w:lang w:eastAsia="zh-CN"/>
        </w:rPr>
        <w:t>.</w:t>
      </w:r>
      <w:r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.</w:t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>
        <w:rPr>
          <w:rFonts w:ascii="Consolas" w:eastAsia="宋体" w:hAnsi="Consolas" w:cs="宋体" w:hint="eastAsia"/>
          <w:color w:val="ABB2BF"/>
          <w:sz w:val="20"/>
          <w:szCs w:val="20"/>
          <w:bdr w:val="none" w:sz="0" w:space="0" w:color="auto" w:frame="1"/>
          <w:lang w:eastAsia="zh-CN"/>
        </w:rPr>
        <w:t>}</w:t>
      </w:r>
    </w:p>
    <w:p w:rsidR="00616AFA" w:rsidRPr="00345009" w:rsidRDefault="00616AFA" w:rsidP="0034500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protected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StreamResponseMessage </w:t>
      </w:r>
      <w:r w:rsidRPr="00616AFA">
        <w:rPr>
          <w:rFonts w:ascii="Consolas" w:eastAsia="宋体" w:hAnsi="Consolas" w:cs="宋体"/>
          <w:color w:val="61AEEE"/>
          <w:sz w:val="20"/>
          <w:szCs w:val="20"/>
          <w:bdr w:val="none" w:sz="0" w:space="0" w:color="auto" w:frame="1"/>
          <w:lang w:eastAsia="zh-CN"/>
        </w:rPr>
        <w:t>sendRemoteRequest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(OutgoingActionRequestMessage requestMessage){</w:t>
      </w:r>
      <w:r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…</w:t>
      </w:r>
    </w:p>
    <w:p w:rsid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getUpnpService().getConfiguration().getSoapActionProcessor().writeBody(requestMessage, actionInvocation);</w:t>
      </w:r>
    </w:p>
    <w:p w:rsid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616AFA">
        <w:rPr>
          <w:rFonts w:ascii="Consolas" w:eastAsia="宋体" w:hAnsi="Consolas" w:cs="宋体"/>
          <w:color w:val="C678DD"/>
          <w:sz w:val="20"/>
          <w:szCs w:val="20"/>
          <w:bdr w:val="none" w:sz="0" w:space="0" w:color="auto" w:frame="1"/>
          <w:lang w:eastAsia="zh-CN"/>
        </w:rPr>
        <w:t>return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getUpnpService().getRouter().send(requestMessage);</w:t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ab/>
        <w:t>…</w:t>
      </w:r>
    </w:p>
    <w:p w:rsidR="00616AFA" w:rsidRPr="00616AFA" w:rsidRDefault="00616AFA" w:rsidP="00616AF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ABB2BF"/>
          <w:sz w:val="20"/>
          <w:szCs w:val="20"/>
          <w:lang w:eastAsia="zh-CN"/>
        </w:rPr>
      </w:pPr>
      <w:r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 xml:space="preserve"> </w:t>
      </w:r>
      <w:r w:rsidRPr="00616AFA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  <w:lang w:eastAsia="zh-CN"/>
        </w:rPr>
        <w:t>}</w:t>
      </w:r>
    </w:p>
    <w:p w:rsidR="006C2439" w:rsidRPr="006C2439" w:rsidRDefault="00616AFA" w:rsidP="006C2439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616AFA">
        <w:rPr>
          <w:rFonts w:ascii="宋体" w:eastAsia="宋体" w:hAnsi="宋体" w:cs="宋体"/>
          <w:sz w:val="24"/>
          <w:szCs w:val="24"/>
          <w:highlight w:val="yellow"/>
          <w:lang w:eastAsia="zh-CN"/>
        </w:rPr>
        <w:t>writeBody(requestMessage, actionInvocation)</w:t>
      </w:r>
      <w:r>
        <w:rPr>
          <w:rFonts w:ascii="宋体" w:eastAsia="宋体" w:hAnsi="宋体" w:cs="宋体"/>
          <w:sz w:val="24"/>
          <w:szCs w:val="24"/>
          <w:lang w:eastAsia="zh-CN"/>
        </w:rPr>
        <w:t>//写入控制命令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br/>
      </w:r>
      <w:r w:rsidRPr="00616AFA">
        <w:rPr>
          <w:rFonts w:ascii="宋体" w:eastAsia="宋体" w:hAnsi="宋体" w:cs="宋体"/>
          <w:sz w:val="24"/>
          <w:szCs w:val="24"/>
          <w:highlight w:val="yellow"/>
          <w:lang w:eastAsia="zh-CN"/>
        </w:rPr>
        <w:t>getUpnpService().getRouter().send(requestMessage);</w:t>
      </w:r>
      <w:r>
        <w:rPr>
          <w:rFonts w:ascii="宋体" w:eastAsia="宋体" w:hAnsi="宋体" w:cs="宋体"/>
          <w:sz w:val="24"/>
          <w:szCs w:val="24"/>
          <w:lang w:eastAsia="zh-CN"/>
        </w:rPr>
        <w:t>//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t>通过路由发送出去</w:t>
      </w:r>
      <w:r w:rsidRPr="00616AFA">
        <w:rPr>
          <w:rFonts w:ascii="宋体" w:eastAsia="宋体" w:hAnsi="宋体" w:cs="宋体"/>
          <w:sz w:val="24"/>
          <w:szCs w:val="24"/>
          <w:lang w:eastAsia="zh-CN"/>
        </w:rPr>
        <w:br/>
      </w:r>
    </w:p>
    <w:p w:rsidR="00616AFA" w:rsidRPr="00DA5F77" w:rsidRDefault="00616AFA" w:rsidP="00616AFA">
      <w:pPr>
        <w:pStyle w:val="2"/>
        <w:rPr>
          <w:rFonts w:ascii="微软雅黑" w:eastAsia="微软雅黑" w:hAnsi="微软雅黑" w:cs="宋体"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控制</w:t>
      </w:r>
      <w:r>
        <w:t>设备</w:t>
      </w:r>
      <w:r>
        <w:rPr>
          <w:rFonts w:hint="eastAsia"/>
          <w:lang w:eastAsia="zh-CN"/>
        </w:rPr>
        <w:t>总结：</w:t>
      </w:r>
    </w:p>
    <w:p w:rsidR="00616AFA" w:rsidRDefault="00616AFA" w:rsidP="00616AFA">
      <w:pPr>
        <w:pStyle w:val="af9"/>
        <w:rPr>
          <w:rFonts w:ascii="微软雅黑" w:eastAsia="微软雅黑" w:hAnsi="微软雅黑"/>
        </w:rPr>
      </w:pPr>
      <w:r w:rsidRPr="00547FE3">
        <w:rPr>
          <w:rFonts w:hAnsi="Symbol"/>
        </w:rPr>
        <w:t></w:t>
      </w:r>
      <w:r w:rsidRPr="00547FE3">
        <w:t xml:space="preserve">  </w:t>
      </w:r>
      <w:r w:rsidRPr="00616AFA">
        <w:rPr>
          <w:rFonts w:ascii="微软雅黑" w:eastAsia="微软雅黑" w:hAnsi="微软雅黑"/>
        </w:rPr>
        <w:t>ControlPointImpl</w:t>
      </w:r>
      <w:r w:rsidRPr="00616AFA">
        <w:rPr>
          <w:rFonts w:ascii="微软雅黑" w:eastAsia="微软雅黑" w:hAnsi="微软雅黑"/>
        </w:rPr>
        <w:t xml:space="preserve"> 是控制点的实现类，它有一个 execute 的方法，来执行控制命令。</w:t>
      </w:r>
    </w:p>
    <w:p w:rsidR="00616AFA" w:rsidRPr="00616AFA" w:rsidRDefault="00616AFA" w:rsidP="00616AFA">
      <w:pPr>
        <w:pStyle w:val="af9"/>
        <w:rPr>
          <w:rFonts w:ascii="微软雅黑" w:eastAsia="微软雅黑" w:hAnsi="微软雅黑"/>
        </w:rPr>
      </w:pPr>
      <w:r w:rsidRPr="00547FE3">
        <w:rPr>
          <w:rFonts w:hAnsi="Symbol"/>
        </w:rPr>
        <w:t></w:t>
      </w:r>
      <w:r w:rsidRPr="00547FE3">
        <w:t xml:space="preserve">  </w:t>
      </w:r>
      <w:r w:rsidRPr="00616AFA">
        <w:rPr>
          <w:rFonts w:ascii="微软雅黑" w:eastAsia="微软雅黑" w:hAnsi="微软雅黑"/>
        </w:rPr>
        <w:t>执行 Play 其实就是执行控制点的 execute(ActionCallback callback) 这个方法</w:t>
      </w:r>
      <w:r w:rsidRPr="00616AFA">
        <w:rPr>
          <w:rFonts w:ascii="微软雅黑" w:eastAsia="微软雅黑" w:hAnsi="微软雅黑"/>
        </w:rPr>
        <w:br/>
      </w:r>
      <w:r w:rsidRPr="00616AFA">
        <w:rPr>
          <w:rFonts w:ascii="微软雅黑" w:eastAsia="微软雅黑" w:hAnsi="微软雅黑"/>
        </w:rPr>
        <w:t>ActionCallback</w:t>
      </w:r>
      <w:r w:rsidRPr="00616AFA">
        <w:rPr>
          <w:rFonts w:ascii="微软雅黑" w:eastAsia="微软雅黑" w:hAnsi="微软雅黑"/>
        </w:rPr>
        <w:t xml:space="preserve"> 它继承 Runnable，所有类似 Play 的指令都是继承它的。这些指令最后的执行是 ActionCallback 的 run 方法；在 run 方法中执行了 SendingAction 的方法来发送指令</w:t>
      </w:r>
      <w:r w:rsidR="00683BA6">
        <w:rPr>
          <w:rFonts w:ascii="微软雅黑" w:eastAsia="微软雅黑" w:hAnsi="微软雅黑" w:hint="eastAsia"/>
        </w:rPr>
        <w:t>，</w:t>
      </w:r>
      <w:r w:rsidRPr="00616AFA">
        <w:rPr>
          <w:rFonts w:ascii="微软雅黑" w:eastAsia="微软雅黑" w:hAnsi="微软雅黑"/>
        </w:rPr>
        <w:t>SendingAction</w:t>
      </w:r>
      <w:r w:rsidRPr="00616AFA">
        <w:rPr>
          <w:rFonts w:ascii="微软雅黑" w:eastAsia="微软雅黑" w:hAnsi="微软雅黑"/>
        </w:rPr>
        <w:t xml:space="preserve"> 它也是继承 Runnable，它最后通过 sendRemoteRequest 这个方法完成指令的发送。</w:t>
      </w:r>
    </w:p>
    <w:p w:rsidR="00616AFA" w:rsidRDefault="00616AFA" w:rsidP="00616AFA">
      <w:r>
        <w:br/>
      </w:r>
    </w:p>
    <w:p w:rsidR="006C2439" w:rsidRPr="00616AFA" w:rsidRDefault="006C2439" w:rsidP="00724B8E">
      <w:pPr>
        <w:rPr>
          <w:rFonts w:ascii="微软雅黑" w:eastAsia="微软雅黑" w:hAnsi="微软雅黑" w:cs="宋体" w:hint="eastAsia"/>
          <w:sz w:val="24"/>
          <w:szCs w:val="24"/>
          <w:lang w:eastAsia="zh-CN"/>
        </w:rPr>
      </w:pPr>
    </w:p>
    <w:sectPr w:rsidR="006C2439" w:rsidRPr="00616AFA" w:rsidSect="000A0F9B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AB3" w:rsidRDefault="00AE3AB3">
      <w:pPr>
        <w:spacing w:after="0" w:line="240" w:lineRule="auto"/>
      </w:pPr>
      <w:r>
        <w:separator/>
      </w:r>
    </w:p>
  </w:endnote>
  <w:endnote w:type="continuationSeparator" w:id="0">
    <w:p w:rsidR="00AE3AB3" w:rsidRDefault="00A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E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AB3" w:rsidRDefault="00AE3AB3">
      <w:pPr>
        <w:spacing w:after="0" w:line="240" w:lineRule="auto"/>
      </w:pPr>
      <w:r>
        <w:separator/>
      </w:r>
    </w:p>
  </w:footnote>
  <w:footnote w:type="continuationSeparator" w:id="0">
    <w:p w:rsidR="00AE3AB3" w:rsidRDefault="00AE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2E3E96"/>
    <w:multiLevelType w:val="multilevel"/>
    <w:tmpl w:val="A258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2F1CD1"/>
    <w:multiLevelType w:val="multilevel"/>
    <w:tmpl w:val="6660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52E01803"/>
    <w:multiLevelType w:val="multilevel"/>
    <w:tmpl w:val="D13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246B3"/>
    <w:multiLevelType w:val="multilevel"/>
    <w:tmpl w:val="0B60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9F42B2"/>
    <w:multiLevelType w:val="hybridMultilevel"/>
    <w:tmpl w:val="C5C2391E"/>
    <w:lvl w:ilvl="0" w:tplc="645EE13E">
      <w:start w:val="1"/>
      <w:numFmt w:val="decimal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9"/>
  </w:num>
  <w:num w:numId="14">
    <w:abstractNumId w:val="18"/>
  </w:num>
  <w:num w:numId="15">
    <w:abstractNumId w:val="20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1"/>
  </w:num>
  <w:num w:numId="30">
    <w:abstractNumId w:val="1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60"/>
    <w:rsid w:val="000112AD"/>
    <w:rsid w:val="00071217"/>
    <w:rsid w:val="000A0F9B"/>
    <w:rsid w:val="000A5B26"/>
    <w:rsid w:val="000B4FFC"/>
    <w:rsid w:val="00123E1E"/>
    <w:rsid w:val="00126343"/>
    <w:rsid w:val="0013591F"/>
    <w:rsid w:val="00192EA4"/>
    <w:rsid w:val="00216BF8"/>
    <w:rsid w:val="002407CC"/>
    <w:rsid w:val="0024640E"/>
    <w:rsid w:val="002C1B16"/>
    <w:rsid w:val="00345009"/>
    <w:rsid w:val="00547FE3"/>
    <w:rsid w:val="005C1353"/>
    <w:rsid w:val="00616AFA"/>
    <w:rsid w:val="00683BA6"/>
    <w:rsid w:val="006C2439"/>
    <w:rsid w:val="006F079F"/>
    <w:rsid w:val="00724B8E"/>
    <w:rsid w:val="00771F16"/>
    <w:rsid w:val="0078294C"/>
    <w:rsid w:val="00794882"/>
    <w:rsid w:val="007D45D1"/>
    <w:rsid w:val="007F6E60"/>
    <w:rsid w:val="008B6008"/>
    <w:rsid w:val="008D0C62"/>
    <w:rsid w:val="00971DEC"/>
    <w:rsid w:val="00977C3F"/>
    <w:rsid w:val="009F6805"/>
    <w:rsid w:val="00AE3AB3"/>
    <w:rsid w:val="00B64B70"/>
    <w:rsid w:val="00B66857"/>
    <w:rsid w:val="00B758B0"/>
    <w:rsid w:val="00BA3B94"/>
    <w:rsid w:val="00BB48D8"/>
    <w:rsid w:val="00C07BE9"/>
    <w:rsid w:val="00C87D40"/>
    <w:rsid w:val="00D0572C"/>
    <w:rsid w:val="00DA5F77"/>
    <w:rsid w:val="00DE6469"/>
    <w:rsid w:val="00F74A05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C3877-9BE1-4185-8882-0CF29828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标题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副标题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明显引用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尾注文本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页眉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页脚 Char"/>
    <w:basedOn w:val="a0"/>
    <w:link w:val="af8"/>
    <w:uiPriority w:val="99"/>
    <w:rsid w:val="008B6008"/>
  </w:style>
  <w:style w:type="paragraph" w:styleId="af9">
    <w:name w:val="Normal (Web)"/>
    <w:basedOn w:val="a"/>
    <w:uiPriority w:val="99"/>
    <w:semiHidden/>
    <w:unhideWhenUsed/>
    <w:rsid w:val="002407C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afa">
    <w:name w:val="List Paragraph"/>
    <w:basedOn w:val="a"/>
    <w:uiPriority w:val="34"/>
    <w:unhideWhenUsed/>
    <w:qFormat/>
    <w:rsid w:val="000A5B26"/>
    <w:pPr>
      <w:ind w:firstLineChars="200" w:firstLine="420"/>
    </w:pPr>
  </w:style>
  <w:style w:type="character" w:customStyle="1" w:styleId="hljs-selector-tag">
    <w:name w:val="hljs-selector-tag"/>
    <w:basedOn w:val="a0"/>
    <w:rsid w:val="00345009"/>
  </w:style>
  <w:style w:type="character" w:customStyle="1" w:styleId="hljs-selector-class">
    <w:name w:val="hljs-selector-class"/>
    <w:basedOn w:val="a0"/>
    <w:rsid w:val="00345009"/>
  </w:style>
  <w:style w:type="character" w:customStyle="1" w:styleId="hljs-function">
    <w:name w:val="hljs-function"/>
    <w:basedOn w:val="a0"/>
    <w:rsid w:val="00345009"/>
  </w:style>
  <w:style w:type="character" w:customStyle="1" w:styleId="hljs-keyword">
    <w:name w:val="hljs-keyword"/>
    <w:basedOn w:val="a0"/>
    <w:rsid w:val="00345009"/>
  </w:style>
  <w:style w:type="character" w:customStyle="1" w:styleId="hljs-title">
    <w:name w:val="hljs-title"/>
    <w:basedOn w:val="a0"/>
    <w:rsid w:val="00345009"/>
  </w:style>
  <w:style w:type="character" w:customStyle="1" w:styleId="hljs-params">
    <w:name w:val="hljs-params"/>
    <w:basedOn w:val="a0"/>
    <w:rsid w:val="00345009"/>
  </w:style>
  <w:style w:type="character" w:customStyle="1" w:styleId="hljs-class">
    <w:name w:val="hljs-class"/>
    <w:basedOn w:val="a0"/>
    <w:rsid w:val="00345009"/>
  </w:style>
  <w:style w:type="character" w:customStyle="1" w:styleId="hljs-string">
    <w:name w:val="hljs-string"/>
    <w:basedOn w:val="a0"/>
    <w:rsid w:val="00345009"/>
  </w:style>
  <w:style w:type="character" w:customStyle="1" w:styleId="hljs-builtin">
    <w:name w:val="hljs-built_in"/>
    <w:basedOn w:val="a0"/>
    <w:rsid w:val="00345009"/>
  </w:style>
  <w:style w:type="character" w:customStyle="1" w:styleId="hljs-number">
    <w:name w:val="hljs-number"/>
    <w:basedOn w:val="a0"/>
    <w:rsid w:val="005C1353"/>
  </w:style>
  <w:style w:type="character" w:customStyle="1" w:styleId="hljs-meta">
    <w:name w:val="hljs-meta"/>
    <w:basedOn w:val="a0"/>
    <w:rsid w:val="005C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4thline/cl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\AppData\Roaming\Microsoft\Templates\&#33539;&#24335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7A"/>
    <w:rsid w:val="005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AFC207C1F141918830034D638591A4">
    <w:name w:val="2EAFC207C1F141918830034D638591A4"/>
    <w:pPr>
      <w:widowControl w:val="0"/>
      <w:jc w:val="both"/>
    </w:pPr>
  </w:style>
  <w:style w:type="paragraph" w:customStyle="1" w:styleId="D70557F0987245E5934D5BCCEF7B3DD7">
    <w:name w:val="D70557F0987245E5934D5BCCEF7B3DD7"/>
    <w:pPr>
      <w:widowControl w:val="0"/>
      <w:jc w:val="both"/>
    </w:pPr>
  </w:style>
  <w:style w:type="paragraph" w:customStyle="1" w:styleId="834EBB462A424F6EA023098FA4BF34EB">
    <w:name w:val="834EBB462A424F6EA023098FA4BF34E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C6F32-E197-49F7-ADFF-B808B26C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范式设计（空白）.dotx</Template>
  <TotalTime>0</TotalTime>
  <Pages>1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张杨</dc:creator>
  <cp:keywords/>
  <dc:description/>
  <cp:lastModifiedBy>张杨</cp:lastModifiedBy>
  <cp:revision>3</cp:revision>
  <dcterms:created xsi:type="dcterms:W3CDTF">2019-04-08T09:56:00Z</dcterms:created>
  <dcterms:modified xsi:type="dcterms:W3CDTF">2019-04-08T09:56:00Z</dcterms:modified>
</cp:coreProperties>
</file>